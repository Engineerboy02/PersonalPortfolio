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1184" w14:textId="51888BA5" w:rsidR="00A27383" w:rsidRDefault="00722058" w:rsidP="00722253">
      <w:pPr>
        <w:pStyle w:val="Title"/>
      </w:pPr>
      <w:r>
        <w:t>John Lindquist</w:t>
      </w:r>
    </w:p>
    <w:p w14:paraId="74EA7DB5" w14:textId="63B9DFBC" w:rsidR="00D90691" w:rsidRDefault="00722058" w:rsidP="00722253">
      <w:r>
        <w:t xml:space="preserve">Richland WA. </w:t>
      </w:r>
      <w:r w:rsidR="005500C9">
        <w:t xml:space="preserve"> 99352</w:t>
      </w:r>
      <w:r w:rsidR="00965D17">
        <w:t> | </w:t>
      </w:r>
    </w:p>
    <w:p w14:paraId="508DF47B" w14:textId="1B033F80" w:rsidR="00965D17" w:rsidRDefault="00722058" w:rsidP="00722253">
      <w:r>
        <w:t>(509)-531</w:t>
      </w:r>
      <w:r w:rsidR="00D90691">
        <w:t>-2850</w:t>
      </w:r>
      <w:r w:rsidR="00965D17">
        <w:t> | </w:t>
      </w:r>
      <w:r w:rsidR="00FF46EA">
        <w:t>Engineerboy002@gmail.com</w:t>
      </w:r>
    </w:p>
    <w:p w14:paraId="70E8F284" w14:textId="70AC382D" w:rsidR="00965D17" w:rsidRPr="00005FAA" w:rsidRDefault="00857759" w:rsidP="00722253">
      <w:pPr>
        <w:pStyle w:val="Date"/>
      </w:pPr>
      <w:r>
        <w:t>12</w:t>
      </w:r>
      <w:r w:rsidR="00722058">
        <w:t>/</w:t>
      </w:r>
      <w:r>
        <w:t>14</w:t>
      </w:r>
      <w:r w:rsidR="00722058">
        <w:t>/20</w:t>
      </w:r>
      <w:r w:rsidR="00FF46EA">
        <w:t>20</w:t>
      </w:r>
    </w:p>
    <w:sdt>
      <w:sdtPr>
        <w:alias w:val="Recipient Name:"/>
        <w:tag w:val="Recipient Name:"/>
        <w:id w:val="329652792"/>
        <w:placeholder>
          <w:docPart w:val="1D0E5150FED74C4C8149B3DCF18565A9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837738C" w14:textId="30AEACE6" w:rsidR="00965D17" w:rsidRDefault="00FF46EA" w:rsidP="00722253">
          <w:pPr>
            <w:pStyle w:val="Address"/>
            <w:spacing w:line="240" w:lineRule="auto"/>
          </w:pPr>
          <w:r>
            <w:t>Tri-city Company’s</w:t>
          </w:r>
        </w:p>
      </w:sdtContent>
    </w:sdt>
    <w:p w14:paraId="62589DB8" w14:textId="0C868397" w:rsidR="00965D17" w:rsidRDefault="00965D17" w:rsidP="00722253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26C262DC3AAF49B5889F41EFCE469AA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9E55C0">
            <w:t>Tri-city Company’s</w:t>
          </w:r>
        </w:sdtContent>
      </w:sdt>
      <w:r>
        <w:t>:</w:t>
      </w:r>
    </w:p>
    <w:p w14:paraId="5381C435" w14:textId="458D86EA" w:rsidR="002F69C6" w:rsidRDefault="002F69C6" w:rsidP="00722253">
      <w:r>
        <w:t>My name is John Lindquist</w:t>
      </w:r>
      <w:r w:rsidR="00367449">
        <w:t>,</w:t>
      </w:r>
      <w:r>
        <w:t xml:space="preserve"> a </w:t>
      </w:r>
      <w:r w:rsidR="00485EAC">
        <w:t>H</w:t>
      </w:r>
      <w:r>
        <w:t xml:space="preserve">igh school student at </w:t>
      </w:r>
      <w:r w:rsidR="00485EAC">
        <w:t>D</w:t>
      </w:r>
      <w:r>
        <w:t xml:space="preserve">elta </w:t>
      </w:r>
      <w:r w:rsidR="00485EAC">
        <w:t>H</w:t>
      </w:r>
      <w:r>
        <w:t xml:space="preserve">igh </w:t>
      </w:r>
      <w:r w:rsidR="00485EAC">
        <w:t>S</w:t>
      </w:r>
      <w:r>
        <w:t>chool</w:t>
      </w:r>
      <w:r w:rsidR="00523EFA">
        <w:t>, and a</w:t>
      </w:r>
      <w:r w:rsidR="00FF46EA">
        <w:t>n</w:t>
      </w:r>
      <w:r w:rsidR="00523EFA">
        <w:t xml:space="preserve"> </w:t>
      </w:r>
      <w:r w:rsidR="00FF46EA">
        <w:t>Eagle</w:t>
      </w:r>
      <w:r w:rsidR="00523EFA">
        <w:t xml:space="preserve"> Scout</w:t>
      </w:r>
      <w:r>
        <w:t>. I am applying for an internship position. Some of my qualifications include certification</w:t>
      </w:r>
      <w:r w:rsidR="00D90691">
        <w:t xml:space="preserve"> in</w:t>
      </w:r>
      <w:r>
        <w:t xml:space="preserve"> Word, proficiency in SolidWorks and </w:t>
      </w:r>
      <w:r w:rsidR="00266B83">
        <w:t>AutoCAD</w:t>
      </w:r>
      <w:r>
        <w:t xml:space="preserve">, and knowledge in </w:t>
      </w:r>
      <w:r w:rsidR="00266B83">
        <w:t>CorelDRAW</w:t>
      </w:r>
      <w:r w:rsidR="00D90691">
        <w:t>,</w:t>
      </w:r>
      <w:r>
        <w:t xml:space="preserve"> </w:t>
      </w:r>
      <w:r w:rsidR="00266B83">
        <w:t>MakerBot</w:t>
      </w:r>
      <w:r w:rsidR="00485EAC">
        <w:t>,</w:t>
      </w:r>
      <w:r w:rsidR="00D90691">
        <w:t xml:space="preserve"> and</w:t>
      </w:r>
      <w:r w:rsidR="00485EAC">
        <w:t xml:space="preserve"> Arduino IDE</w:t>
      </w:r>
      <w:r>
        <w:t>.</w:t>
      </w:r>
    </w:p>
    <w:p w14:paraId="6EEC295F" w14:textId="0BC0B06C" w:rsidR="00236D08" w:rsidRDefault="002F69C6" w:rsidP="00722253">
      <w:r>
        <w:t xml:space="preserve">An internship </w:t>
      </w:r>
      <w:r w:rsidR="00367449">
        <w:t xml:space="preserve">in robotics </w:t>
      </w:r>
      <w:r>
        <w:t xml:space="preserve">would be a perfect fit for me because I am a </w:t>
      </w:r>
      <w:r w:rsidR="00204F3E">
        <w:t>hard-working</w:t>
      </w:r>
      <w:r>
        <w:t xml:space="preserve"> student and have had lea</w:t>
      </w:r>
      <w:r w:rsidR="00204F3E">
        <w:t xml:space="preserve">dership and computer program experience. </w:t>
      </w:r>
      <w:r w:rsidR="00D90691">
        <w:t>M</w:t>
      </w:r>
      <w:r w:rsidR="00204F3E">
        <w:t xml:space="preserve">y leadership experience </w:t>
      </w:r>
      <w:r w:rsidR="00D90691">
        <w:t xml:space="preserve">in scouting </w:t>
      </w:r>
      <w:r w:rsidR="00204F3E">
        <w:t>includes being an assistant senior patrol leader</w:t>
      </w:r>
      <w:r w:rsidR="00D90691">
        <w:t>,</w:t>
      </w:r>
      <w:r w:rsidR="00204F3E">
        <w:t xml:space="preserve"> the senior patrol leader</w:t>
      </w:r>
      <w:r w:rsidR="00D90691">
        <w:t>, and</w:t>
      </w:r>
      <w:r w:rsidR="00204F3E">
        <w:t xml:space="preserve"> quartermaster and at school in group projects. Computer programs I have experience in are SolidWorks, </w:t>
      </w:r>
      <w:r w:rsidR="00266B83">
        <w:t>AutoCAD</w:t>
      </w:r>
      <w:r w:rsidR="00204F3E">
        <w:t xml:space="preserve">, </w:t>
      </w:r>
      <w:r w:rsidR="00266B83">
        <w:t>CorelDRAW</w:t>
      </w:r>
      <w:r w:rsidR="00204F3E">
        <w:t xml:space="preserve">, </w:t>
      </w:r>
      <w:r w:rsidR="00266B83">
        <w:t>MakerBot</w:t>
      </w:r>
      <w:r w:rsidR="00236D08">
        <w:t>, Word, PowerPoint, Excel, Microsoft windows</w:t>
      </w:r>
      <w:r w:rsidR="008A5AD8">
        <w:t>, and Arduino IDE</w:t>
      </w:r>
      <w:r w:rsidR="00236D08">
        <w:t xml:space="preserve">. Some of the </w:t>
      </w:r>
      <w:r w:rsidR="00266B83">
        <w:t>projects</w:t>
      </w:r>
      <w:r w:rsidR="00236D08">
        <w:t xml:space="preserve"> I have been </w:t>
      </w:r>
      <w:r w:rsidR="00485EAC">
        <w:t>a part of a bridge</w:t>
      </w:r>
      <w:r w:rsidR="00236D08">
        <w:t xml:space="preserve"> building group</w:t>
      </w:r>
      <w:r w:rsidR="00485EAC">
        <w:t>.</w:t>
      </w:r>
      <w:r w:rsidR="00236D08">
        <w:t xml:space="preserve"> I made </w:t>
      </w:r>
      <w:r w:rsidR="00485EAC">
        <w:t>the</w:t>
      </w:r>
      <w:r w:rsidR="00236D08">
        <w:t xml:space="preserve"> design in SolidWorks and a friend built it </w:t>
      </w:r>
      <w:r w:rsidR="00485EAC">
        <w:t>then</w:t>
      </w:r>
      <w:r w:rsidR="00236D08">
        <w:t xml:space="preserve"> we</w:t>
      </w:r>
      <w:r w:rsidR="00485EAC">
        <w:t xml:space="preserve"> </w:t>
      </w:r>
      <w:r w:rsidR="00236D08">
        <w:t xml:space="preserve">weight tested it. Another project has been designing a house for Habitat for Humanity in a 2D drawing presenting it. </w:t>
      </w:r>
      <w:r w:rsidR="00AA723F">
        <w:t>Then</w:t>
      </w:r>
      <w:r w:rsidR="00236D08">
        <w:t xml:space="preserve"> turning the 2</w:t>
      </w:r>
      <w:r w:rsidR="001B2889">
        <w:t>D</w:t>
      </w:r>
      <w:r w:rsidR="00236D08">
        <w:t xml:space="preserve"> drawings into 3</w:t>
      </w:r>
      <w:r w:rsidR="001B2889">
        <w:t>D</w:t>
      </w:r>
      <w:r w:rsidR="00236D08">
        <w:t xml:space="preserve"> drawings and rendering them with textures in </w:t>
      </w:r>
      <w:r w:rsidR="00266B83">
        <w:t>AutoCAD</w:t>
      </w:r>
      <w:r w:rsidR="00236D08">
        <w:t xml:space="preserve">. </w:t>
      </w:r>
      <w:r w:rsidR="00AA723F">
        <w:t>I also love designing parts to be 3D printed or laser cut.</w:t>
      </w:r>
    </w:p>
    <w:p w14:paraId="6FEAEEB9" w14:textId="739270F7" w:rsidR="00204F3E" w:rsidRDefault="00236D08" w:rsidP="00722253">
      <w:r>
        <w:t xml:space="preserve">I feel like I am a good fit for an internship at </w:t>
      </w:r>
      <w:r w:rsidR="00FF46EA">
        <w:t>your company</w:t>
      </w:r>
      <w:r>
        <w:t xml:space="preserve"> based on my qualifications. I would love for you to give me a call about scheduling an interview.</w:t>
      </w:r>
      <w:r w:rsidR="00C34F7B">
        <w:t xml:space="preserve"> Be sure to check out my website at </w:t>
      </w:r>
      <w:r w:rsidR="00C34F7B" w:rsidRPr="00C34F7B">
        <w:rPr>
          <w:u w:val="single"/>
        </w:rPr>
        <w:t>https://engineerboy02.github.io/PersonalPortfolio/</w:t>
      </w:r>
      <w:r w:rsidR="00C34F7B">
        <w:t xml:space="preserve"> if you have any questions.</w:t>
      </w:r>
      <w:r>
        <w:t xml:space="preserve"> Thank you for </w:t>
      </w:r>
      <w:r w:rsidR="00266B83">
        <w:t xml:space="preserve">considering me for an internship. </w:t>
      </w:r>
    </w:p>
    <w:p w14:paraId="5C2727CC" w14:textId="25CE2194" w:rsidR="00965D17" w:rsidRDefault="0093098F" w:rsidP="00722253">
      <w:sdt>
        <w:sdtPr>
          <w:alias w:val="Sincerely:"/>
          <w:tag w:val="Sincerely:"/>
          <w:id w:val="-1406294513"/>
          <w:placeholder>
            <w:docPart w:val="4592F4417EB042038C7A9CBA38C6DD86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5111CCB16B044809BEB9D59198F8CD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652E9C31" w14:textId="5C43B651" w:rsidR="00302A2C" w:rsidRPr="00302A2C" w:rsidRDefault="00722058" w:rsidP="00722253">
          <w:pPr>
            <w:pStyle w:val="Signature"/>
          </w:pPr>
          <w:r>
            <w:t>John Lindquist</w:t>
          </w:r>
        </w:p>
      </w:sdtContent>
    </w:sdt>
    <w:sectPr w:rsidR="00302A2C" w:rsidRPr="00302A2C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1E919" w14:textId="77777777" w:rsidR="0093098F" w:rsidRDefault="0093098F">
      <w:pPr>
        <w:spacing w:after="0"/>
      </w:pPr>
      <w:r>
        <w:separator/>
      </w:r>
    </w:p>
  </w:endnote>
  <w:endnote w:type="continuationSeparator" w:id="0">
    <w:p w14:paraId="7F645647" w14:textId="77777777" w:rsidR="0093098F" w:rsidRDefault="009309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076EA" w14:textId="77777777" w:rsidR="00722058" w:rsidRDefault="0072205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964B" w14:textId="77777777" w:rsidR="0093098F" w:rsidRDefault="0093098F">
      <w:pPr>
        <w:spacing w:after="0"/>
      </w:pPr>
      <w:r>
        <w:separator/>
      </w:r>
    </w:p>
  </w:footnote>
  <w:footnote w:type="continuationSeparator" w:id="0">
    <w:p w14:paraId="0A6123D8" w14:textId="77777777" w:rsidR="0093098F" w:rsidRDefault="009309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8"/>
    <w:rsid w:val="00047B63"/>
    <w:rsid w:val="000D5AB1"/>
    <w:rsid w:val="00147A8E"/>
    <w:rsid w:val="00151DFD"/>
    <w:rsid w:val="001B2889"/>
    <w:rsid w:val="002045EB"/>
    <w:rsid w:val="00204F3E"/>
    <w:rsid w:val="00236D08"/>
    <w:rsid w:val="00242C8A"/>
    <w:rsid w:val="002436E9"/>
    <w:rsid w:val="00266B83"/>
    <w:rsid w:val="00293B83"/>
    <w:rsid w:val="002F69C6"/>
    <w:rsid w:val="00302A2C"/>
    <w:rsid w:val="00367449"/>
    <w:rsid w:val="00381669"/>
    <w:rsid w:val="003E44C2"/>
    <w:rsid w:val="00485EAC"/>
    <w:rsid w:val="00516C02"/>
    <w:rsid w:val="0052105A"/>
    <w:rsid w:val="00523EFA"/>
    <w:rsid w:val="005500C9"/>
    <w:rsid w:val="005558E5"/>
    <w:rsid w:val="00673C35"/>
    <w:rsid w:val="006A3CE7"/>
    <w:rsid w:val="00722058"/>
    <w:rsid w:val="00722253"/>
    <w:rsid w:val="0076387D"/>
    <w:rsid w:val="007E41CE"/>
    <w:rsid w:val="00857759"/>
    <w:rsid w:val="008958D9"/>
    <w:rsid w:val="008A5AD8"/>
    <w:rsid w:val="008F15C5"/>
    <w:rsid w:val="0093098F"/>
    <w:rsid w:val="00965D17"/>
    <w:rsid w:val="009E55C0"/>
    <w:rsid w:val="009F0FC9"/>
    <w:rsid w:val="00A27383"/>
    <w:rsid w:val="00A736B0"/>
    <w:rsid w:val="00AA723F"/>
    <w:rsid w:val="00B85436"/>
    <w:rsid w:val="00BA3CF7"/>
    <w:rsid w:val="00BC6C41"/>
    <w:rsid w:val="00C34F7B"/>
    <w:rsid w:val="00C83E3C"/>
    <w:rsid w:val="00CB7D1E"/>
    <w:rsid w:val="00D02A74"/>
    <w:rsid w:val="00D905F1"/>
    <w:rsid w:val="00D90691"/>
    <w:rsid w:val="00DF56DD"/>
    <w:rsid w:val="00F64821"/>
    <w:rsid w:val="00FE3362"/>
    <w:rsid w:val="00FF35EC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D77"/>
  <w15:chartTrackingRefBased/>
  <w15:docId w15:val="{E0409897-50F6-4ADA-8A50-889E5C74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F4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quist184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0E5150FED74C4C8149B3DCF1856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74AC-2681-48A1-87EF-8A5C7F5B384C}"/>
      </w:docPartPr>
      <w:docPartBody>
        <w:p w:rsidR="00D4696E" w:rsidRDefault="00FF6F1C">
          <w:pPr>
            <w:pStyle w:val="1D0E5150FED74C4C8149B3DCF18565A9"/>
          </w:pPr>
          <w:r>
            <w:t>Recipient Name</w:t>
          </w:r>
        </w:p>
      </w:docPartBody>
    </w:docPart>
    <w:docPart>
      <w:docPartPr>
        <w:name w:val="26C262DC3AAF49B5889F41EFCE469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B7E3E-D657-4DA0-A5FD-BCFEC2318784}"/>
      </w:docPartPr>
      <w:docPartBody>
        <w:p w:rsidR="00D4696E" w:rsidRDefault="00FF6F1C">
          <w:pPr>
            <w:pStyle w:val="26C262DC3AAF49B5889F41EFCE469AAB"/>
          </w:pPr>
          <w:r>
            <w:t>Recipient Name</w:t>
          </w:r>
        </w:p>
      </w:docPartBody>
    </w:docPart>
    <w:docPart>
      <w:docPartPr>
        <w:name w:val="4592F4417EB042038C7A9CBA38C6D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D13A8-437D-4E83-947C-38BFD5EC59C0}"/>
      </w:docPartPr>
      <w:docPartBody>
        <w:p w:rsidR="00FF6F1C" w:rsidRDefault="00FF6F1C">
          <w:pPr>
            <w:pStyle w:val="4592F4417EB042038C7A9CBA38C6DD86"/>
          </w:pPr>
          <w:r>
            <w:t>Sincerely</w:t>
          </w:r>
        </w:p>
      </w:docPartBody>
    </w:docPart>
    <w:docPart>
      <w:docPartPr>
        <w:name w:val="5111CCB16B044809BEB9D59198F8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6157-47B0-40E5-BCF2-E09223228D29}"/>
      </w:docPartPr>
      <w:docPartBody>
        <w:p w:rsidR="00FF6F1C" w:rsidRDefault="00FF6F1C">
          <w:pPr>
            <w:pStyle w:val="5111CCB16B044809BEB9D59198F8CD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1C"/>
    <w:rsid w:val="00083D67"/>
    <w:rsid w:val="003C2A37"/>
    <w:rsid w:val="003F5064"/>
    <w:rsid w:val="004E371E"/>
    <w:rsid w:val="00B85BB1"/>
    <w:rsid w:val="00CE24AB"/>
    <w:rsid w:val="00D14C14"/>
    <w:rsid w:val="00D4696E"/>
    <w:rsid w:val="00D90039"/>
    <w:rsid w:val="00E93998"/>
    <w:rsid w:val="00F246AD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77619E4D664E7E839B073123A8BA90">
    <w:name w:val="2D77619E4D664E7E839B073123A8BA90"/>
  </w:style>
  <w:style w:type="paragraph" w:customStyle="1" w:styleId="70496576B98E4BF7B19D6455F28553CE">
    <w:name w:val="70496576B98E4BF7B19D6455F28553CE"/>
  </w:style>
  <w:style w:type="paragraph" w:customStyle="1" w:styleId="4C47349206784F5A87A055711EA0CA09">
    <w:name w:val="4C47349206784F5A87A055711EA0CA09"/>
  </w:style>
  <w:style w:type="paragraph" w:customStyle="1" w:styleId="59AE9651ABDA42529CE82AF96B03AC6A">
    <w:name w:val="59AE9651ABDA42529CE82AF96B03AC6A"/>
  </w:style>
  <w:style w:type="paragraph" w:customStyle="1" w:styleId="C8E65ACF1C6149B4AE8A9C773888F0EE">
    <w:name w:val="C8E65ACF1C6149B4AE8A9C773888F0EE"/>
  </w:style>
  <w:style w:type="paragraph" w:customStyle="1" w:styleId="1D0E5150FED74C4C8149B3DCF18565A9">
    <w:name w:val="1D0E5150FED74C4C8149B3DCF18565A9"/>
  </w:style>
  <w:style w:type="paragraph" w:customStyle="1" w:styleId="39CAE57594964D3D9F0282809557660D">
    <w:name w:val="39CAE57594964D3D9F0282809557660D"/>
  </w:style>
  <w:style w:type="paragraph" w:customStyle="1" w:styleId="2FC37EFA6F4749E5953E4184529ABE8B">
    <w:name w:val="2FC37EFA6F4749E5953E4184529ABE8B"/>
  </w:style>
  <w:style w:type="paragraph" w:customStyle="1" w:styleId="CCBC0ABD3AD64FB98E0B256ED1A46011">
    <w:name w:val="CCBC0ABD3AD64FB98E0B256ED1A46011"/>
  </w:style>
  <w:style w:type="paragraph" w:customStyle="1" w:styleId="26C262DC3AAF49B5889F41EFCE469AAB">
    <w:name w:val="26C262DC3AAF49B5889F41EFCE469AAB"/>
  </w:style>
  <w:style w:type="paragraph" w:customStyle="1" w:styleId="1C51CD7A21EE4CEC9BC6AF3B3344F817">
    <w:name w:val="1C51CD7A21EE4CEC9BC6AF3B3344F817"/>
  </w:style>
  <w:style w:type="paragraph" w:customStyle="1" w:styleId="4592F4417EB042038C7A9CBA38C6DD86">
    <w:name w:val="4592F4417EB042038C7A9CBA38C6DD86"/>
  </w:style>
  <w:style w:type="paragraph" w:customStyle="1" w:styleId="5111CCB16B044809BEB9D59198F8CDCA">
    <w:name w:val="5111CCB16B044809BEB9D59198F8C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Tri-city Company’s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58CBF-2BCC-44FA-9DBC-8627EB6A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290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John Lindquist</dc:creator>
  <cp:keywords/>
  <dc:description/>
  <cp:lastModifiedBy>John Lindquist</cp:lastModifiedBy>
  <cp:revision>16</cp:revision>
  <cp:lastPrinted>2020-05-19T22:31:00Z</cp:lastPrinted>
  <dcterms:created xsi:type="dcterms:W3CDTF">2019-02-06T20:13:00Z</dcterms:created>
  <dcterms:modified xsi:type="dcterms:W3CDTF">2020-12-15T00:16:00Z</dcterms:modified>
</cp:coreProperties>
</file>