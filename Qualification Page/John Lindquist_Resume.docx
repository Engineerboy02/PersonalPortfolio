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6EC4" w14:textId="30ED3182" w:rsidR="00A27383" w:rsidRPr="008C2D68" w:rsidRDefault="008C36DA" w:rsidP="00965D17">
      <w:pPr>
        <w:pStyle w:val="Title"/>
      </w:pPr>
      <w:r>
        <w:t>John Lindquist</w:t>
      </w:r>
    </w:p>
    <w:p w14:paraId="4ECE10FF" w14:textId="09FFBC0A" w:rsidR="00302A2C" w:rsidRPr="000878F8" w:rsidRDefault="008C36DA" w:rsidP="00AE6E9F">
      <w:pPr>
        <w:rPr>
          <w:color w:val="auto"/>
          <w:sz w:val="18"/>
          <w:szCs w:val="18"/>
          <w:u w:val="single"/>
        </w:rPr>
      </w:pPr>
      <w:r w:rsidRPr="000878F8">
        <w:rPr>
          <w:sz w:val="18"/>
          <w:szCs w:val="18"/>
        </w:rPr>
        <w:t>Richland WA 99352</w:t>
      </w:r>
      <w:r w:rsidR="00965D17" w:rsidRPr="000878F8">
        <w:rPr>
          <w:sz w:val="18"/>
          <w:szCs w:val="18"/>
        </w:rPr>
        <w:t>| </w:t>
      </w:r>
      <w:r w:rsidRPr="000878F8">
        <w:rPr>
          <w:sz w:val="18"/>
          <w:szCs w:val="18"/>
        </w:rPr>
        <w:t>(509) 531-2850</w:t>
      </w:r>
      <w:r w:rsidR="00965D17" w:rsidRPr="000878F8">
        <w:rPr>
          <w:sz w:val="18"/>
          <w:szCs w:val="18"/>
        </w:rPr>
        <w:t> | </w:t>
      </w:r>
      <w:r w:rsidR="00A4627B" w:rsidRPr="000878F8">
        <w:rPr>
          <w:sz w:val="18"/>
          <w:szCs w:val="18"/>
        </w:rPr>
        <w:t>Engineerboy002@gmail.com</w:t>
      </w:r>
      <w:r w:rsidR="00B260F7" w:rsidRPr="000878F8">
        <w:rPr>
          <w:sz w:val="18"/>
          <w:szCs w:val="18"/>
        </w:rPr>
        <w:t xml:space="preserve"> | https://engineerboy02.github.io/PersonalPortfolio/</w:t>
      </w:r>
    </w:p>
    <w:p w14:paraId="526EF588" w14:textId="77777777" w:rsidR="00AE6E9F" w:rsidRPr="008C2D68" w:rsidRDefault="00AE6E9F" w:rsidP="00AE6E9F">
      <w:pPr>
        <w:rPr>
          <w:rFonts w:asciiTheme="majorHAnsi" w:hAnsiTheme="majorHAnsi"/>
          <w:color w:val="2A7B88" w:themeColor="accent1" w:themeShade="BF"/>
          <w:sz w:val="28"/>
          <w:szCs w:val="28"/>
        </w:rPr>
      </w:pPr>
      <w:r w:rsidRPr="008C2D68">
        <w:rPr>
          <w:rFonts w:asciiTheme="majorHAnsi" w:hAnsiTheme="majorHAnsi"/>
          <w:color w:val="2A7B88" w:themeColor="accent1" w:themeShade="BF"/>
          <w:sz w:val="28"/>
          <w:szCs w:val="28"/>
        </w:rPr>
        <w:t>Education</w:t>
      </w:r>
    </w:p>
    <w:p w14:paraId="0F64BA18" w14:textId="0F6F27DB" w:rsidR="00577868" w:rsidRPr="000878F8" w:rsidRDefault="00577868" w:rsidP="00577868">
      <w:r w:rsidRPr="000878F8">
        <w:t>Central Washington University</w:t>
      </w:r>
      <w:r w:rsidR="00987E07">
        <w:t xml:space="preserve"> Classes</w:t>
      </w:r>
    </w:p>
    <w:p w14:paraId="2643F619" w14:textId="77777777" w:rsidR="00577868" w:rsidRPr="000878F8" w:rsidRDefault="00577868" w:rsidP="00577868">
      <w:pPr>
        <w:rPr>
          <w:sz w:val="18"/>
          <w:szCs w:val="18"/>
        </w:rPr>
      </w:pPr>
      <w:r w:rsidRPr="000878F8">
        <w:tab/>
      </w:r>
      <w:r w:rsidRPr="000878F8">
        <w:rPr>
          <w:sz w:val="18"/>
          <w:szCs w:val="18"/>
        </w:rPr>
        <w:t>August 2018- June 2021</w:t>
      </w:r>
    </w:p>
    <w:p w14:paraId="1844EC95" w14:textId="110A52FF" w:rsidR="00577868" w:rsidRPr="000878F8" w:rsidRDefault="00987E07" w:rsidP="00577868">
      <w:pPr>
        <w:rPr>
          <w:sz w:val="18"/>
          <w:szCs w:val="18"/>
        </w:rPr>
      </w:pPr>
      <w:r>
        <w:rPr>
          <w:sz w:val="18"/>
          <w:szCs w:val="18"/>
        </w:rPr>
        <w:t>C</w:t>
      </w:r>
      <w:r w:rsidR="00577868" w:rsidRPr="000878F8">
        <w:rPr>
          <w:sz w:val="18"/>
          <w:szCs w:val="18"/>
        </w:rPr>
        <w:t xml:space="preserve">ollege in the high school classes. </w:t>
      </w:r>
      <w:r>
        <w:rPr>
          <w:sz w:val="18"/>
          <w:szCs w:val="18"/>
        </w:rPr>
        <w:t>C</w:t>
      </w:r>
      <w:r w:rsidR="00577868" w:rsidRPr="000878F8">
        <w:rPr>
          <w:sz w:val="18"/>
          <w:szCs w:val="18"/>
        </w:rPr>
        <w:t>lasses I have taken include English 101, English 105, Sociology, Pre-calculus with college credit, Math 172, Math 173, Physics 111.</w:t>
      </w:r>
    </w:p>
    <w:p w14:paraId="1E14CC8A" w14:textId="77777777" w:rsidR="00531C84" w:rsidRPr="000878F8" w:rsidRDefault="00AE6E9F" w:rsidP="00531C84">
      <w:pPr>
        <w:rPr>
          <w:color w:val="3A3836" w:themeColor="background2" w:themeShade="40"/>
          <w:sz w:val="18"/>
          <w:szCs w:val="18"/>
        </w:rPr>
      </w:pPr>
      <w:r w:rsidRPr="000878F8">
        <w:rPr>
          <w:color w:val="3A3836" w:themeColor="background2" w:themeShade="40"/>
        </w:rPr>
        <w:t>Delta High School Pasco WA.</w:t>
      </w:r>
      <w:r w:rsidR="00531C84" w:rsidRPr="000878F8">
        <w:rPr>
          <w:color w:val="3A3836" w:themeColor="background2" w:themeShade="40"/>
          <w:sz w:val="18"/>
          <w:szCs w:val="18"/>
        </w:rPr>
        <w:t xml:space="preserve"> </w:t>
      </w:r>
    </w:p>
    <w:p w14:paraId="52ED19F0" w14:textId="0C2E006E" w:rsidR="00AE6E9F" w:rsidRPr="000878F8" w:rsidRDefault="00987E07" w:rsidP="00D2641F">
      <w:pPr>
        <w:ind w:firstLine="720"/>
        <w:rPr>
          <w:color w:val="3A3836" w:themeColor="background2" w:themeShade="40"/>
          <w:sz w:val="18"/>
          <w:szCs w:val="18"/>
        </w:rPr>
      </w:pPr>
      <w:r>
        <w:rPr>
          <w:color w:val="3A3836" w:themeColor="background2" w:themeShade="40"/>
          <w:sz w:val="18"/>
          <w:szCs w:val="18"/>
        </w:rPr>
        <w:t>Class of</w:t>
      </w:r>
      <w:r w:rsidR="00531C84" w:rsidRPr="000878F8">
        <w:rPr>
          <w:color w:val="3A3836" w:themeColor="background2" w:themeShade="40"/>
          <w:sz w:val="18"/>
          <w:szCs w:val="18"/>
        </w:rPr>
        <w:t xml:space="preserve"> 2021</w:t>
      </w:r>
    </w:p>
    <w:p w14:paraId="6D08F6F5" w14:textId="2BF090BF" w:rsidR="00AE6E9F" w:rsidRPr="000878F8" w:rsidRDefault="00AE6E9F" w:rsidP="00AE6E9F">
      <w:pPr>
        <w:rPr>
          <w:sz w:val="18"/>
          <w:szCs w:val="18"/>
        </w:rPr>
      </w:pPr>
      <w:r w:rsidRPr="000878F8">
        <w:rPr>
          <w:sz w:val="18"/>
          <w:szCs w:val="18"/>
        </w:rPr>
        <w:t>My GPA is 3.</w:t>
      </w:r>
      <w:r w:rsidR="0048351D" w:rsidRPr="000878F8">
        <w:rPr>
          <w:sz w:val="18"/>
          <w:szCs w:val="18"/>
        </w:rPr>
        <w:t>644</w:t>
      </w:r>
      <w:r w:rsidRPr="000878F8">
        <w:rPr>
          <w:sz w:val="18"/>
          <w:szCs w:val="18"/>
        </w:rPr>
        <w:t xml:space="preserve"> and I have received </w:t>
      </w:r>
      <w:r w:rsidR="00987E07">
        <w:rPr>
          <w:sz w:val="18"/>
          <w:szCs w:val="18"/>
        </w:rPr>
        <w:t>awards for great attendance and grades</w:t>
      </w:r>
      <w:r w:rsidRPr="000878F8">
        <w:rPr>
          <w:sz w:val="18"/>
          <w:szCs w:val="18"/>
        </w:rPr>
        <w:t xml:space="preserve">. Some of the special classes I have taken are: Microsoft Office, Computer Science, Pre-Engineering, </w:t>
      </w:r>
      <w:r w:rsidR="00E130A1" w:rsidRPr="000878F8">
        <w:rPr>
          <w:sz w:val="18"/>
          <w:szCs w:val="18"/>
        </w:rPr>
        <w:t xml:space="preserve">Advanced Engineering, and </w:t>
      </w:r>
      <w:r w:rsidR="007D2269" w:rsidRPr="000878F8">
        <w:rPr>
          <w:sz w:val="18"/>
          <w:szCs w:val="18"/>
        </w:rPr>
        <w:t>G</w:t>
      </w:r>
      <w:r w:rsidRPr="000878F8">
        <w:rPr>
          <w:sz w:val="18"/>
          <w:szCs w:val="18"/>
        </w:rPr>
        <w:t>raphic design. I</w:t>
      </w:r>
      <w:r w:rsidR="00A63A59" w:rsidRPr="000878F8">
        <w:rPr>
          <w:sz w:val="18"/>
          <w:szCs w:val="18"/>
        </w:rPr>
        <w:t xml:space="preserve"> have also had </w:t>
      </w:r>
      <w:r w:rsidR="007D2269" w:rsidRPr="000878F8">
        <w:rPr>
          <w:sz w:val="18"/>
          <w:szCs w:val="18"/>
        </w:rPr>
        <w:t>plenty</w:t>
      </w:r>
      <w:r w:rsidR="006F504E" w:rsidRPr="000878F8">
        <w:rPr>
          <w:sz w:val="18"/>
          <w:szCs w:val="18"/>
        </w:rPr>
        <w:t xml:space="preserve"> of experience with </w:t>
      </w:r>
      <w:r w:rsidRPr="000878F8">
        <w:rPr>
          <w:sz w:val="18"/>
          <w:szCs w:val="18"/>
        </w:rPr>
        <w:t>SolidWorks.</w:t>
      </w:r>
    </w:p>
    <w:p w14:paraId="0BF70EFE" w14:textId="77777777" w:rsidR="00AE6E9F" w:rsidRPr="008C2D68" w:rsidRDefault="00AE6E9F" w:rsidP="00AE6E9F">
      <w:pPr>
        <w:rPr>
          <w:rFonts w:asciiTheme="majorHAnsi" w:hAnsiTheme="majorHAnsi"/>
          <w:color w:val="2A7B88" w:themeColor="accent1" w:themeShade="BF"/>
          <w:sz w:val="28"/>
          <w:szCs w:val="28"/>
        </w:rPr>
      </w:pPr>
      <w:r w:rsidRPr="008C2D68">
        <w:rPr>
          <w:rFonts w:asciiTheme="majorHAnsi" w:hAnsiTheme="majorHAnsi"/>
          <w:color w:val="2A7B88" w:themeColor="accent1" w:themeShade="BF"/>
          <w:sz w:val="28"/>
          <w:szCs w:val="28"/>
        </w:rPr>
        <w:t>Volunteer Experience</w:t>
      </w:r>
    </w:p>
    <w:p w14:paraId="2006CEA9" w14:textId="77777777" w:rsidR="00AE6E9F" w:rsidRPr="000878F8" w:rsidRDefault="00AE6E9F" w:rsidP="00AE6E9F">
      <w:r w:rsidRPr="000878F8">
        <w:t>Eagle Scout Projects</w:t>
      </w:r>
      <w:r w:rsidR="00240683" w:rsidRPr="000878F8">
        <w:t xml:space="preserve"> </w:t>
      </w:r>
    </w:p>
    <w:p w14:paraId="4032FF90" w14:textId="7F164CF9" w:rsidR="00AE6E9F" w:rsidRPr="000878F8" w:rsidRDefault="00AE6E9F" w:rsidP="00AE6E9F">
      <w:pPr>
        <w:rPr>
          <w:sz w:val="18"/>
          <w:szCs w:val="18"/>
        </w:rPr>
      </w:pPr>
      <w:r w:rsidRPr="000878F8">
        <w:rPr>
          <w:sz w:val="18"/>
          <w:szCs w:val="18"/>
        </w:rPr>
        <w:t>I renovated the Tri City Steel Band Association’s “TCSBA” steel drum hard me</w:t>
      </w:r>
      <w:r w:rsidR="00987E07">
        <w:rPr>
          <w:sz w:val="18"/>
          <w:szCs w:val="18"/>
        </w:rPr>
        <w:t>tal</w:t>
      </w:r>
      <w:r w:rsidRPr="000878F8">
        <w:rPr>
          <w:sz w:val="18"/>
          <w:szCs w:val="18"/>
        </w:rPr>
        <w:t xml:space="preserve"> cases that they use to transport the drums from </w:t>
      </w:r>
      <w:r w:rsidR="002B054E">
        <w:rPr>
          <w:sz w:val="18"/>
          <w:szCs w:val="18"/>
        </w:rPr>
        <w:t>concert to concert</w:t>
      </w:r>
      <w:r w:rsidR="00240683" w:rsidRPr="000878F8">
        <w:rPr>
          <w:sz w:val="18"/>
          <w:szCs w:val="18"/>
        </w:rPr>
        <w:t xml:space="preserve"> 8/1/19 - 8/11/19</w:t>
      </w:r>
      <w:r w:rsidRPr="000878F8">
        <w:rPr>
          <w:sz w:val="18"/>
          <w:szCs w:val="18"/>
        </w:rPr>
        <w:t>. For other eagle scout projects, I have helped to re</w:t>
      </w:r>
      <w:r w:rsidR="002B054E">
        <w:rPr>
          <w:sz w:val="18"/>
          <w:szCs w:val="18"/>
        </w:rPr>
        <w:t>-</w:t>
      </w:r>
      <w:r w:rsidRPr="000878F8">
        <w:rPr>
          <w:sz w:val="18"/>
          <w:szCs w:val="18"/>
        </w:rPr>
        <w:t xml:space="preserve">gravel trails in Richland. One was a hiking trail and the other was the sides of a paved </w:t>
      </w:r>
      <w:r w:rsidR="008F71B4" w:rsidRPr="000878F8">
        <w:rPr>
          <w:sz w:val="18"/>
          <w:szCs w:val="18"/>
        </w:rPr>
        <w:t>walkway</w:t>
      </w:r>
      <w:r w:rsidRPr="000878F8">
        <w:rPr>
          <w:sz w:val="18"/>
          <w:szCs w:val="18"/>
        </w:rPr>
        <w:t>.</w:t>
      </w:r>
    </w:p>
    <w:p w14:paraId="7F830CCD" w14:textId="77777777" w:rsidR="00AE6E9F" w:rsidRPr="000878F8" w:rsidRDefault="00AE6E9F" w:rsidP="00AE6E9F">
      <w:r w:rsidRPr="000878F8">
        <w:t xml:space="preserve">Bikes </w:t>
      </w:r>
      <w:r w:rsidR="00240683" w:rsidRPr="000878F8">
        <w:t>for</w:t>
      </w:r>
      <w:r w:rsidRPr="000878F8">
        <w:t xml:space="preserve"> Tikes </w:t>
      </w:r>
      <w:r w:rsidR="002E611C" w:rsidRPr="000878F8">
        <w:t>Kennewick</w:t>
      </w:r>
      <w:r w:rsidRPr="000878F8">
        <w:t xml:space="preserve">, </w:t>
      </w:r>
      <w:r w:rsidRPr="000878F8">
        <w:rPr>
          <w:sz w:val="18"/>
        </w:rPr>
        <w:t>WA</w:t>
      </w:r>
      <w:r w:rsidR="00240683" w:rsidRPr="000878F8">
        <w:rPr>
          <w:sz w:val="18"/>
        </w:rPr>
        <w:t xml:space="preserve"> Fall 2018</w:t>
      </w:r>
    </w:p>
    <w:p w14:paraId="618F1E57" w14:textId="7BBF44CC" w:rsidR="002E611C" w:rsidRDefault="002E611C" w:rsidP="00AE6E9F">
      <w:pPr>
        <w:rPr>
          <w:sz w:val="18"/>
          <w:szCs w:val="18"/>
        </w:rPr>
      </w:pPr>
      <w:r w:rsidRPr="000878F8">
        <w:rPr>
          <w:sz w:val="18"/>
          <w:szCs w:val="18"/>
        </w:rPr>
        <w:t>I built, stickered, and helmeted bikes. I helped sort tables and load bikes into trucks.</w:t>
      </w:r>
    </w:p>
    <w:p w14:paraId="348962AF" w14:textId="77777777" w:rsidR="00AA6333" w:rsidRDefault="00AA6333" w:rsidP="00AE6E9F">
      <w:pPr>
        <w:rPr>
          <w:sz w:val="18"/>
          <w:szCs w:val="18"/>
        </w:rPr>
        <w:sectPr w:rsidR="00AA6333" w:rsidSect="00673C35">
          <w:footerReference w:type="default" r:id="rId7"/>
          <w:pgSz w:w="12240" w:h="15840"/>
          <w:pgMar w:top="1008" w:right="1152" w:bottom="1152" w:left="1152" w:header="720" w:footer="720" w:gutter="0"/>
          <w:cols w:space="720"/>
          <w:titlePg/>
          <w:docGrid w:linePitch="360"/>
        </w:sectPr>
      </w:pPr>
    </w:p>
    <w:p w14:paraId="4A8BD1D6" w14:textId="377225CA" w:rsidR="002E611C" w:rsidRPr="008C2D68" w:rsidRDefault="002E611C" w:rsidP="00AE6E9F">
      <w:pPr>
        <w:rPr>
          <w:rFonts w:asciiTheme="majorHAnsi" w:hAnsiTheme="majorHAnsi"/>
          <w:color w:val="2A7B88" w:themeColor="accent1" w:themeShade="BF"/>
          <w:sz w:val="28"/>
          <w:szCs w:val="28"/>
        </w:rPr>
      </w:pPr>
      <w:r w:rsidRPr="008C2D68">
        <w:rPr>
          <w:rFonts w:asciiTheme="majorHAnsi" w:hAnsiTheme="majorHAnsi"/>
          <w:color w:val="2A7B88" w:themeColor="accent1" w:themeShade="BF"/>
          <w:sz w:val="28"/>
          <w:szCs w:val="28"/>
        </w:rPr>
        <w:t>Skills</w:t>
      </w:r>
    </w:p>
    <w:p w14:paraId="780E594E" w14:textId="77777777" w:rsidR="002E06CB" w:rsidRPr="00166B8F" w:rsidRDefault="002E06CB" w:rsidP="00D132E8">
      <w:pPr>
        <w:rPr>
          <w:rFonts w:asciiTheme="majorHAnsi" w:hAnsiTheme="majorHAnsi"/>
          <w:color w:val="595959" w:themeColor="text1" w:themeTint="A6"/>
          <w:sz w:val="18"/>
          <w:szCs w:val="18"/>
        </w:rPr>
      </w:pPr>
      <w:r w:rsidRPr="00F9415C">
        <w:rPr>
          <w:rFonts w:asciiTheme="majorHAnsi" w:hAnsiTheme="majorHAnsi"/>
          <w:b/>
          <w:bCs/>
          <w:color w:val="000000" w:themeColor="text1"/>
          <w:sz w:val="18"/>
          <w:szCs w:val="18"/>
        </w:rPr>
        <w:t>-</w:t>
      </w:r>
      <w:r w:rsidRPr="00166B8F">
        <w:rPr>
          <w:rFonts w:asciiTheme="majorHAnsi" w:hAnsiTheme="majorHAnsi"/>
          <w:color w:val="595959" w:themeColor="text1" w:themeTint="A6"/>
          <w:sz w:val="18"/>
          <w:szCs w:val="18"/>
        </w:rPr>
        <w:t xml:space="preserve"> Proficient in SolidWorks, and knowledge in CorelDRAW, MakerBot, and Arduino Ide. </w:t>
      </w:r>
    </w:p>
    <w:p w14:paraId="59850E87" w14:textId="77777777" w:rsidR="002E06CB" w:rsidRPr="00166B8F" w:rsidRDefault="002E06CB" w:rsidP="00D132E8">
      <w:pPr>
        <w:rPr>
          <w:rFonts w:asciiTheme="majorHAnsi" w:hAnsiTheme="majorHAnsi"/>
          <w:color w:val="595959" w:themeColor="text1" w:themeTint="A6"/>
          <w:sz w:val="18"/>
          <w:szCs w:val="18"/>
        </w:rPr>
      </w:pPr>
      <w:r w:rsidRPr="00F9415C">
        <w:rPr>
          <w:rFonts w:asciiTheme="majorHAnsi" w:hAnsiTheme="majorHAnsi"/>
          <w:b/>
          <w:bCs/>
          <w:color w:val="595959" w:themeColor="text1" w:themeTint="A6"/>
          <w:sz w:val="18"/>
          <w:szCs w:val="18"/>
        </w:rPr>
        <w:t xml:space="preserve">- </w:t>
      </w:r>
      <w:r w:rsidRPr="00166B8F">
        <w:rPr>
          <w:rFonts w:asciiTheme="majorHAnsi" w:hAnsiTheme="majorHAnsi"/>
          <w:color w:val="595959" w:themeColor="text1" w:themeTint="A6"/>
          <w:sz w:val="18"/>
          <w:szCs w:val="18"/>
        </w:rPr>
        <w:t xml:space="preserve">Certified in Microsoft Word and Proficient in PowerPoint, Excel.  </w:t>
      </w:r>
    </w:p>
    <w:p w14:paraId="608B415C" w14:textId="77777777" w:rsidR="002E06CB" w:rsidRPr="00166B8F" w:rsidRDefault="002E06CB" w:rsidP="00D132E8">
      <w:pPr>
        <w:rPr>
          <w:rFonts w:asciiTheme="majorHAnsi" w:hAnsiTheme="majorHAnsi"/>
          <w:color w:val="595959" w:themeColor="text1" w:themeTint="A6"/>
          <w:sz w:val="18"/>
          <w:szCs w:val="18"/>
        </w:rPr>
      </w:pPr>
      <w:r w:rsidRPr="00F9415C">
        <w:rPr>
          <w:rFonts w:asciiTheme="majorHAnsi" w:hAnsiTheme="majorHAnsi"/>
          <w:b/>
          <w:bCs/>
          <w:color w:val="595959" w:themeColor="text1" w:themeTint="A6"/>
          <w:sz w:val="18"/>
          <w:szCs w:val="18"/>
        </w:rPr>
        <w:t>-</w:t>
      </w:r>
      <w:r w:rsidRPr="00166B8F">
        <w:rPr>
          <w:rFonts w:asciiTheme="majorHAnsi" w:hAnsiTheme="majorHAnsi"/>
          <w:color w:val="595959" w:themeColor="text1" w:themeTint="A6"/>
          <w:sz w:val="18"/>
          <w:szCs w:val="18"/>
        </w:rPr>
        <w:t>Leadership Experience</w:t>
      </w:r>
    </w:p>
    <w:p w14:paraId="59574AF9" w14:textId="77777777" w:rsidR="002E06CB" w:rsidRPr="00166B8F" w:rsidRDefault="002E06CB" w:rsidP="00D132E8">
      <w:pPr>
        <w:rPr>
          <w:rFonts w:asciiTheme="majorHAnsi" w:hAnsiTheme="majorHAnsi"/>
          <w:color w:val="595959" w:themeColor="text1" w:themeTint="A6"/>
          <w:sz w:val="18"/>
          <w:szCs w:val="18"/>
        </w:rPr>
      </w:pPr>
      <w:r w:rsidRPr="00F9415C">
        <w:rPr>
          <w:rFonts w:asciiTheme="majorHAnsi" w:hAnsiTheme="majorHAnsi"/>
          <w:b/>
          <w:bCs/>
          <w:color w:val="595959" w:themeColor="text1" w:themeTint="A6"/>
          <w:sz w:val="18"/>
          <w:szCs w:val="18"/>
        </w:rPr>
        <w:t>-</w:t>
      </w:r>
      <w:r w:rsidRPr="00166B8F">
        <w:rPr>
          <w:rFonts w:asciiTheme="majorHAnsi" w:hAnsiTheme="majorHAnsi"/>
          <w:color w:val="595959" w:themeColor="text1" w:themeTint="A6"/>
          <w:sz w:val="18"/>
          <w:szCs w:val="18"/>
        </w:rPr>
        <w:t>Mechanically Minded</w:t>
      </w:r>
    </w:p>
    <w:p w14:paraId="14E24E40" w14:textId="78562883" w:rsidR="00D132E8" w:rsidRDefault="002E06CB" w:rsidP="002E06CB">
      <w:pPr>
        <w:rPr>
          <w:rFonts w:asciiTheme="majorHAnsi" w:hAnsiTheme="majorHAnsi"/>
          <w:color w:val="595959" w:themeColor="text1" w:themeTint="A6"/>
        </w:rPr>
      </w:pPr>
      <w:r w:rsidRPr="00F9415C">
        <w:rPr>
          <w:rFonts w:asciiTheme="majorHAnsi" w:hAnsiTheme="majorHAnsi"/>
          <w:b/>
          <w:bCs/>
          <w:color w:val="595959" w:themeColor="text1" w:themeTint="A6"/>
          <w:sz w:val="18"/>
          <w:szCs w:val="18"/>
        </w:rPr>
        <w:t>-</w:t>
      </w:r>
      <w:r w:rsidRPr="00166B8F">
        <w:rPr>
          <w:rFonts w:asciiTheme="majorHAnsi" w:hAnsiTheme="majorHAnsi"/>
          <w:color w:val="595959" w:themeColor="text1" w:themeTint="A6"/>
          <w:sz w:val="18"/>
          <w:szCs w:val="18"/>
        </w:rPr>
        <w:t>Washington State Driver’s License</w:t>
      </w:r>
    </w:p>
    <w:p w14:paraId="0DF751C1" w14:textId="20D7E113" w:rsidR="00166B8F" w:rsidRPr="008C2D68" w:rsidRDefault="00166B8F" w:rsidP="002E06CB">
      <w:pPr>
        <w:rPr>
          <w:rFonts w:asciiTheme="majorHAnsi" w:hAnsiTheme="majorHAnsi"/>
          <w:color w:val="2A7B88" w:themeColor="accent1" w:themeShade="BF"/>
          <w:sz w:val="28"/>
          <w:szCs w:val="28"/>
        </w:rPr>
      </w:pPr>
      <w:r w:rsidRPr="008C2D68">
        <w:rPr>
          <w:rFonts w:asciiTheme="majorHAnsi" w:hAnsiTheme="majorHAnsi"/>
          <w:color w:val="2A7B88" w:themeColor="accent1" w:themeShade="BF"/>
          <w:sz w:val="28"/>
          <w:szCs w:val="28"/>
        </w:rPr>
        <w:t>Activities</w:t>
      </w:r>
    </w:p>
    <w:p w14:paraId="370EB6BE" w14:textId="77777777" w:rsidR="00166B8F" w:rsidRPr="00166B8F" w:rsidRDefault="00166B8F" w:rsidP="00166B8F">
      <w:pPr>
        <w:rPr>
          <w:sz w:val="18"/>
          <w:szCs w:val="18"/>
        </w:rPr>
      </w:pPr>
      <w:r w:rsidRPr="00F9415C">
        <w:rPr>
          <w:b/>
          <w:bCs/>
          <w:sz w:val="18"/>
          <w:szCs w:val="18"/>
        </w:rPr>
        <w:t>-</w:t>
      </w:r>
      <w:r w:rsidRPr="00166B8F">
        <w:rPr>
          <w:sz w:val="18"/>
          <w:szCs w:val="18"/>
        </w:rPr>
        <w:t xml:space="preserve">Active scouting member 2011-present </w:t>
      </w:r>
    </w:p>
    <w:p w14:paraId="4A857402" w14:textId="6A2D9F70" w:rsidR="00166B8F" w:rsidRPr="00166B8F" w:rsidRDefault="00166B8F" w:rsidP="00166B8F">
      <w:pPr>
        <w:rPr>
          <w:sz w:val="18"/>
          <w:szCs w:val="18"/>
        </w:rPr>
      </w:pPr>
      <w:r w:rsidRPr="00F9415C">
        <w:rPr>
          <w:b/>
          <w:bCs/>
          <w:sz w:val="18"/>
          <w:szCs w:val="18"/>
        </w:rPr>
        <w:t>-</w:t>
      </w:r>
      <w:r w:rsidRPr="00166B8F">
        <w:rPr>
          <w:sz w:val="18"/>
          <w:szCs w:val="18"/>
        </w:rPr>
        <w:t xml:space="preserve">Delta Robotics Club </w:t>
      </w:r>
      <w:r w:rsidR="00005CFD">
        <w:rPr>
          <w:sz w:val="18"/>
          <w:szCs w:val="18"/>
        </w:rPr>
        <w:t xml:space="preserve">August </w:t>
      </w:r>
      <w:r w:rsidRPr="00166B8F">
        <w:rPr>
          <w:sz w:val="18"/>
          <w:szCs w:val="18"/>
        </w:rPr>
        <w:t xml:space="preserve">2017- </w:t>
      </w:r>
      <w:r w:rsidR="00005CFD">
        <w:rPr>
          <w:sz w:val="18"/>
          <w:szCs w:val="18"/>
        </w:rPr>
        <w:t>June 2021</w:t>
      </w:r>
    </w:p>
    <w:p w14:paraId="7CC05A86" w14:textId="77777777" w:rsidR="00166B8F" w:rsidRPr="00166B8F" w:rsidRDefault="00166B8F" w:rsidP="00166B8F">
      <w:pPr>
        <w:rPr>
          <w:sz w:val="18"/>
          <w:szCs w:val="18"/>
        </w:rPr>
      </w:pPr>
      <w:r w:rsidRPr="00F9415C">
        <w:rPr>
          <w:b/>
          <w:bCs/>
          <w:sz w:val="18"/>
          <w:szCs w:val="18"/>
        </w:rPr>
        <w:t>-</w:t>
      </w:r>
      <w:r w:rsidRPr="00166B8F">
        <w:rPr>
          <w:sz w:val="18"/>
          <w:szCs w:val="18"/>
        </w:rPr>
        <w:t xml:space="preserve">Delta Robotics Club President 2018-2019 game season </w:t>
      </w:r>
      <w:r w:rsidRPr="00166B8F">
        <w:rPr>
          <w:sz w:val="18"/>
          <w:szCs w:val="18"/>
        </w:rPr>
        <w:tab/>
      </w:r>
    </w:p>
    <w:p w14:paraId="7A5DB2CC" w14:textId="77777777" w:rsidR="00166B8F" w:rsidRPr="00166B8F" w:rsidRDefault="00166B8F" w:rsidP="00166B8F">
      <w:pPr>
        <w:rPr>
          <w:sz w:val="18"/>
          <w:szCs w:val="18"/>
        </w:rPr>
      </w:pPr>
      <w:r w:rsidRPr="00F9415C">
        <w:rPr>
          <w:b/>
          <w:bCs/>
          <w:sz w:val="18"/>
          <w:szCs w:val="18"/>
        </w:rPr>
        <w:t>-</w:t>
      </w:r>
      <w:r w:rsidRPr="00166B8F">
        <w:rPr>
          <w:sz w:val="18"/>
          <w:szCs w:val="18"/>
        </w:rPr>
        <w:t xml:space="preserve">Went to State for National History Day 2018  </w:t>
      </w:r>
    </w:p>
    <w:p w14:paraId="656F029F" w14:textId="40C4102E" w:rsidR="000A5B51" w:rsidRDefault="00166B8F" w:rsidP="00D132E8">
      <w:pPr>
        <w:rPr>
          <w:sz w:val="18"/>
          <w:szCs w:val="18"/>
        </w:rPr>
        <w:sectPr w:rsidR="000A5B51" w:rsidSect="00AA6333">
          <w:type w:val="continuous"/>
          <w:pgSz w:w="12240" w:h="15840"/>
          <w:pgMar w:top="1008" w:right="1152" w:bottom="1152" w:left="1152" w:header="720" w:footer="720" w:gutter="0"/>
          <w:cols w:num="2" w:space="720"/>
          <w:titlePg/>
          <w:docGrid w:linePitch="360"/>
        </w:sectPr>
      </w:pPr>
      <w:r w:rsidRPr="00F9415C">
        <w:rPr>
          <w:b/>
          <w:bCs/>
          <w:sz w:val="18"/>
          <w:szCs w:val="18"/>
        </w:rPr>
        <w:t>-</w:t>
      </w:r>
      <w:r w:rsidRPr="00166B8F">
        <w:rPr>
          <w:sz w:val="18"/>
          <w:szCs w:val="18"/>
        </w:rPr>
        <w:t xml:space="preserve">Played Richland High </w:t>
      </w:r>
      <w:r w:rsidR="002B054E">
        <w:rPr>
          <w:sz w:val="18"/>
          <w:szCs w:val="18"/>
        </w:rPr>
        <w:t xml:space="preserve">School </w:t>
      </w:r>
      <w:r w:rsidRPr="00166B8F">
        <w:rPr>
          <w:sz w:val="18"/>
          <w:szCs w:val="18"/>
        </w:rPr>
        <w:t>Tennis 4 seasons (including the beginning of the 2020 season</w:t>
      </w:r>
      <w:r w:rsidR="006765B9">
        <w:rPr>
          <w:sz w:val="18"/>
          <w:szCs w:val="18"/>
        </w:rPr>
        <w:t xml:space="preserve"> with</w:t>
      </w:r>
      <w:r w:rsidR="002E0D1E">
        <w:rPr>
          <w:sz w:val="18"/>
          <w:szCs w:val="18"/>
        </w:rPr>
        <w:t xml:space="preserve"> a few varsity games sprinkled in</w:t>
      </w:r>
      <w:r w:rsidR="002B054E">
        <w:rPr>
          <w:sz w:val="18"/>
          <w:szCs w:val="18"/>
        </w:rPr>
        <w:t>.</w:t>
      </w:r>
    </w:p>
    <w:p w14:paraId="2534EE11" w14:textId="06246034" w:rsidR="000A5B51" w:rsidRPr="008C2D68" w:rsidRDefault="000A5B51" w:rsidP="00D132E8">
      <w:pPr>
        <w:rPr>
          <w:color w:val="2A7B88" w:themeColor="accent1" w:themeShade="BF"/>
          <w:sz w:val="28"/>
          <w:szCs w:val="28"/>
        </w:rPr>
      </w:pPr>
      <w:r w:rsidRPr="008C2D68">
        <w:rPr>
          <w:color w:val="2A7B88" w:themeColor="accent1" w:themeShade="BF"/>
          <w:sz w:val="28"/>
          <w:szCs w:val="28"/>
        </w:rPr>
        <w:t>References</w:t>
      </w:r>
    </w:p>
    <w:p w14:paraId="3C8B6077" w14:textId="6B41C971" w:rsidR="000A5B51" w:rsidRPr="001C6974" w:rsidRDefault="000A5B51" w:rsidP="00D132E8">
      <w:pPr>
        <w:rPr>
          <w:sz w:val="18"/>
          <w:szCs w:val="18"/>
        </w:rPr>
      </w:pPr>
      <w:r w:rsidRPr="001C6974">
        <w:rPr>
          <w:sz w:val="18"/>
          <w:szCs w:val="18"/>
        </w:rPr>
        <w:t>Available upon request</w:t>
      </w:r>
    </w:p>
    <w:sectPr w:rsidR="000A5B51" w:rsidRPr="001C6974" w:rsidSect="00AA6333">
      <w:type w:val="continuous"/>
      <w:pgSz w:w="12240" w:h="15840"/>
      <w:pgMar w:top="1008" w:right="1152" w:bottom="1152" w:left="1152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E268" w14:textId="77777777" w:rsidR="00F864CA" w:rsidRDefault="00F864CA">
      <w:pPr>
        <w:spacing w:after="0"/>
      </w:pPr>
      <w:r>
        <w:separator/>
      </w:r>
    </w:p>
  </w:endnote>
  <w:endnote w:type="continuationSeparator" w:id="0">
    <w:p w14:paraId="69567F20" w14:textId="77777777" w:rsidR="00F864CA" w:rsidRDefault="00F864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D2B5" w14:textId="77777777" w:rsidR="001E28FD" w:rsidRDefault="001E28F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6A5" w14:textId="77777777" w:rsidR="00F864CA" w:rsidRDefault="00F864CA">
      <w:pPr>
        <w:spacing w:after="0"/>
      </w:pPr>
      <w:r>
        <w:separator/>
      </w:r>
    </w:p>
  </w:footnote>
  <w:footnote w:type="continuationSeparator" w:id="0">
    <w:p w14:paraId="371009F9" w14:textId="77777777" w:rsidR="00F864CA" w:rsidRDefault="00F864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0007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9A5B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9A5B7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9A5B7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A"/>
    <w:rsid w:val="00005CFD"/>
    <w:rsid w:val="00025C19"/>
    <w:rsid w:val="000878F8"/>
    <w:rsid w:val="00091C2E"/>
    <w:rsid w:val="000A5B51"/>
    <w:rsid w:val="000D5AB1"/>
    <w:rsid w:val="000F5A61"/>
    <w:rsid w:val="00166B8F"/>
    <w:rsid w:val="001C6974"/>
    <w:rsid w:val="001E28FD"/>
    <w:rsid w:val="002045EB"/>
    <w:rsid w:val="0023427F"/>
    <w:rsid w:val="00240683"/>
    <w:rsid w:val="00255D3D"/>
    <w:rsid w:val="00293B83"/>
    <w:rsid w:val="002B054E"/>
    <w:rsid w:val="002B766F"/>
    <w:rsid w:val="002C2E97"/>
    <w:rsid w:val="002C4E18"/>
    <w:rsid w:val="002E06CB"/>
    <w:rsid w:val="002E0D1E"/>
    <w:rsid w:val="002E611C"/>
    <w:rsid w:val="00302A2C"/>
    <w:rsid w:val="00381669"/>
    <w:rsid w:val="003A61C4"/>
    <w:rsid w:val="003D3A22"/>
    <w:rsid w:val="0048351D"/>
    <w:rsid w:val="0052105A"/>
    <w:rsid w:val="00531C84"/>
    <w:rsid w:val="00577868"/>
    <w:rsid w:val="00582DD3"/>
    <w:rsid w:val="00643B7F"/>
    <w:rsid w:val="00673C35"/>
    <w:rsid w:val="006765B9"/>
    <w:rsid w:val="006A3CE7"/>
    <w:rsid w:val="006F504E"/>
    <w:rsid w:val="007214AA"/>
    <w:rsid w:val="00743D27"/>
    <w:rsid w:val="0076387D"/>
    <w:rsid w:val="007843C5"/>
    <w:rsid w:val="007D2269"/>
    <w:rsid w:val="0089625D"/>
    <w:rsid w:val="008C2D68"/>
    <w:rsid w:val="008C36DA"/>
    <w:rsid w:val="008D05E9"/>
    <w:rsid w:val="008F15C5"/>
    <w:rsid w:val="008F71B4"/>
    <w:rsid w:val="00965D17"/>
    <w:rsid w:val="00987E07"/>
    <w:rsid w:val="009A1CB0"/>
    <w:rsid w:val="00A27383"/>
    <w:rsid w:val="00A4627B"/>
    <w:rsid w:val="00A50D71"/>
    <w:rsid w:val="00A63A59"/>
    <w:rsid w:val="00A736B0"/>
    <w:rsid w:val="00AA6333"/>
    <w:rsid w:val="00AC4C28"/>
    <w:rsid w:val="00AE1485"/>
    <w:rsid w:val="00AE6E9F"/>
    <w:rsid w:val="00B260F7"/>
    <w:rsid w:val="00B26267"/>
    <w:rsid w:val="00C83E3C"/>
    <w:rsid w:val="00C97900"/>
    <w:rsid w:val="00CD407D"/>
    <w:rsid w:val="00D02A74"/>
    <w:rsid w:val="00D132E8"/>
    <w:rsid w:val="00D14144"/>
    <w:rsid w:val="00D20328"/>
    <w:rsid w:val="00D2641F"/>
    <w:rsid w:val="00D64662"/>
    <w:rsid w:val="00D905F1"/>
    <w:rsid w:val="00D95F4F"/>
    <w:rsid w:val="00DA4BB7"/>
    <w:rsid w:val="00DF56DD"/>
    <w:rsid w:val="00E06552"/>
    <w:rsid w:val="00E130A1"/>
    <w:rsid w:val="00F63200"/>
    <w:rsid w:val="00F7463B"/>
    <w:rsid w:val="00F864CA"/>
    <w:rsid w:val="00F9415C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91C"/>
  <w15:chartTrackingRefBased/>
  <w15:docId w15:val="{D6ABA45F-9C99-47F9-92D3-DC9876F1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E6E9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2E611C"/>
    <w:pPr>
      <w:numPr>
        <w:numId w:val="17"/>
      </w:numPr>
      <w:spacing w:after="0"/>
      <w:contextualSpacing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2E611C"/>
    <w:pPr>
      <w:spacing w:after="0"/>
    </w:pPr>
    <w:rPr>
      <w:color w:val="595959" w:themeColor="text1" w:themeTint="A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125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50</cp:revision>
  <dcterms:created xsi:type="dcterms:W3CDTF">2019-11-15T19:52:00Z</dcterms:created>
  <dcterms:modified xsi:type="dcterms:W3CDTF">2021-06-07T18:58:00Z</dcterms:modified>
</cp:coreProperties>
</file>